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B59A" w14:textId="44C03299" w:rsidR="00E81978" w:rsidRPr="00A11BD6" w:rsidRDefault="004513BD" w:rsidP="007B7819">
      <w:pPr>
        <w:pStyle w:val="Title"/>
        <w:spacing w:before="1200" w:line="360" w:lineRule="auto"/>
        <w:ind w:left="720" w:right="720"/>
        <w:rPr>
          <w:rFonts w:ascii="Sitka Subheading" w:hAnsi="Sitka Subheading"/>
          <w:sz w:val="26"/>
          <w:szCs w:val="26"/>
        </w:rPr>
      </w:pPr>
      <w:sdt>
        <w:sdtPr>
          <w:rPr>
            <w:rFonts w:ascii="Sitka Subheading" w:hAnsi="Sitka Subheading"/>
            <w:b/>
            <w:bCs/>
            <w:sz w:val="32"/>
            <w:szCs w:val="32"/>
          </w:rPr>
          <w:alias w:val="Title:"/>
          <w:tag w:val="Title:"/>
          <w:id w:val="726351117"/>
          <w:placeholder>
            <w:docPart w:val="17A392CF7C6B46EC8AFEC406E3BB676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11BD6" w:rsidRPr="00020EDF">
            <w:rPr>
              <w:rFonts w:ascii="Sitka Subheading" w:hAnsi="Sitka Subheading"/>
              <w:b/>
              <w:bCs/>
              <w:sz w:val="32"/>
              <w:szCs w:val="32"/>
            </w:rPr>
            <w:t xml:space="preserve">[Exploratory Study on Algorithmic </w:t>
          </w:r>
          <w:proofErr w:type="spellStart"/>
          <w:r w:rsidR="00A11BD6" w:rsidRPr="00020EDF">
            <w:rPr>
              <w:rFonts w:ascii="Sitka Subheading" w:hAnsi="Sitka Subheading"/>
              <w:b/>
              <w:bCs/>
              <w:sz w:val="32"/>
              <w:szCs w:val="32"/>
            </w:rPr>
            <w:t>Stablecoins</w:t>
          </w:r>
          <w:proofErr w:type="spellEnd"/>
          <w:r w:rsidR="00A11BD6" w:rsidRPr="00020EDF">
            <w:rPr>
              <w:rFonts w:ascii="Sitka Subheading" w:hAnsi="Sitka Subheading"/>
              <w:b/>
              <w:bCs/>
              <w:sz w:val="32"/>
              <w:szCs w:val="32"/>
            </w:rPr>
            <w:t xml:space="preserve"> and </w:t>
          </w:r>
          <w:proofErr w:type="spellStart"/>
          <w:r w:rsidR="00A11BD6" w:rsidRPr="00020EDF">
            <w:rPr>
              <w:rFonts w:ascii="Sitka Subheading" w:hAnsi="Sitka Subheading"/>
              <w:b/>
              <w:bCs/>
              <w:sz w:val="32"/>
              <w:szCs w:val="32"/>
            </w:rPr>
            <w:t>Stablecoin</w:t>
          </w:r>
          <w:proofErr w:type="spellEnd"/>
          <w:r w:rsidR="00A11BD6" w:rsidRPr="00020EDF">
            <w:rPr>
              <w:rFonts w:ascii="Sitka Subheading" w:hAnsi="Sitka Subheading"/>
              <w:b/>
              <w:bCs/>
              <w:sz w:val="32"/>
              <w:szCs w:val="32"/>
            </w:rPr>
            <w:t xml:space="preserve"> Alternatives]</w:t>
          </w:r>
          <w:r w:rsidR="00A3788D" w:rsidRPr="00020EDF">
            <w:rPr>
              <w:rFonts w:ascii="Sitka Subheading" w:hAnsi="Sitka Subheading"/>
              <w:b/>
              <w:bCs/>
              <w:sz w:val="32"/>
              <w:szCs w:val="32"/>
            </w:rPr>
            <w:br/>
          </w:r>
        </w:sdtContent>
      </w:sdt>
    </w:p>
    <w:p w14:paraId="3DEEC078" w14:textId="6FB64688" w:rsidR="00B823AA" w:rsidRPr="00A11BD6" w:rsidRDefault="00A3788D" w:rsidP="00020EDF">
      <w:pPr>
        <w:pStyle w:val="Title2"/>
        <w:spacing w:line="360" w:lineRule="auto"/>
        <w:ind w:left="720" w:right="720"/>
        <w:rPr>
          <w:rFonts w:ascii="Sitka Subheading" w:hAnsi="Sitka Subheading"/>
          <w:sz w:val="26"/>
          <w:szCs w:val="26"/>
        </w:rPr>
      </w:pPr>
      <w:r w:rsidRPr="00A11BD6">
        <w:rPr>
          <w:rFonts w:ascii="Sitka Subheading" w:hAnsi="Sitka Subheading"/>
          <w:sz w:val="26"/>
          <w:szCs w:val="26"/>
        </w:rPr>
        <w:t xml:space="preserve">Michelle Patton, Justin Gaffney, [Jeet], [Giulia </w:t>
      </w:r>
      <w:proofErr w:type="spellStart"/>
      <w:r w:rsidRPr="00A11BD6">
        <w:rPr>
          <w:rFonts w:ascii="Sitka Subheading" w:hAnsi="Sitka Subheading"/>
          <w:sz w:val="26"/>
          <w:szCs w:val="26"/>
        </w:rPr>
        <w:t>Scaffino</w:t>
      </w:r>
      <w:proofErr w:type="spellEnd"/>
      <w:r w:rsidRPr="00A11BD6">
        <w:rPr>
          <w:rFonts w:ascii="Sitka Subheading" w:hAnsi="Sitka Subheading"/>
          <w:sz w:val="26"/>
          <w:szCs w:val="26"/>
        </w:rPr>
        <w:t>], [ Ali]</w:t>
      </w:r>
    </w:p>
    <w:p w14:paraId="69535CF2" w14:textId="4172F2F1" w:rsidR="00E81978" w:rsidRPr="00A11BD6" w:rsidRDefault="00A3788D" w:rsidP="00020EDF">
      <w:pPr>
        <w:pStyle w:val="Title2"/>
        <w:spacing w:line="360" w:lineRule="auto"/>
        <w:ind w:left="720" w:right="720"/>
        <w:rPr>
          <w:rFonts w:ascii="Sitka Subheading" w:hAnsi="Sitka Subheading"/>
        </w:rPr>
      </w:pPr>
      <w:r w:rsidRPr="00A11BD6">
        <w:rPr>
          <w:rFonts w:ascii="Sitka Subheading" w:hAnsi="Sitka Subheading"/>
        </w:rPr>
        <w:t xml:space="preserve">Students of UC Berkely-Sponsored Inaugural </w:t>
      </w:r>
      <w:proofErr w:type="spellStart"/>
      <w:r w:rsidRPr="00A11BD6">
        <w:rPr>
          <w:rFonts w:ascii="Sitka Subheading" w:hAnsi="Sitka Subheading"/>
        </w:rPr>
        <w:t>DeFi</w:t>
      </w:r>
      <w:proofErr w:type="spellEnd"/>
      <w:r w:rsidRPr="00A11BD6">
        <w:rPr>
          <w:rFonts w:ascii="Sitka Subheading" w:hAnsi="Sitka Subheading"/>
        </w:rPr>
        <w:t xml:space="preserve"> MOOC 2021</w:t>
      </w:r>
    </w:p>
    <w:p w14:paraId="63EA13E1" w14:textId="26097821" w:rsidR="00A3788D" w:rsidRPr="00A11BD6" w:rsidRDefault="00A3788D" w:rsidP="00020EDF">
      <w:pPr>
        <w:pStyle w:val="Title2"/>
        <w:spacing w:line="360" w:lineRule="auto"/>
        <w:ind w:left="720" w:right="720"/>
        <w:rPr>
          <w:rFonts w:ascii="Sitka Subheading" w:hAnsi="Sitka Subheading"/>
        </w:rPr>
      </w:pPr>
    </w:p>
    <w:p w14:paraId="54525836" w14:textId="71DEE13D" w:rsidR="00A3788D" w:rsidRPr="00A11BD6" w:rsidRDefault="00A11BD6" w:rsidP="00020EDF">
      <w:pPr>
        <w:pStyle w:val="Title2"/>
        <w:spacing w:line="360" w:lineRule="auto"/>
        <w:ind w:left="720" w:right="720"/>
        <w:rPr>
          <w:rFonts w:ascii="Sitka Subheading" w:hAnsi="Sitka Subheading"/>
        </w:rPr>
      </w:pPr>
      <w:r w:rsidRPr="00A11BD6">
        <w:rPr>
          <w:rFonts w:ascii="Sitka Subheading" w:hAnsi="Sitka Subheading"/>
          <w:b/>
          <w:bCs/>
        </w:rPr>
        <w:t>Abstract.</w:t>
      </w:r>
      <w:r w:rsidRPr="00A11BD6">
        <w:rPr>
          <w:rFonts w:ascii="Sitka Subheading" w:hAnsi="Sitka Subheading"/>
        </w:rPr>
        <w:t xml:space="preserve"> </w:t>
      </w:r>
      <w:r w:rsidRPr="007B7819">
        <w:rPr>
          <w:rFonts w:ascii="Sitka Subheading" w:hAnsi="Sitka Subheading"/>
          <w:sz w:val="22"/>
          <w:szCs w:val="22"/>
        </w:rPr>
        <w:t xml:space="preserve">Lorem ipsum dolor sit </w:t>
      </w:r>
      <w:proofErr w:type="spellStart"/>
      <w:r w:rsidRPr="007B7819">
        <w:rPr>
          <w:rFonts w:ascii="Sitka Subheading" w:hAnsi="Sitka Subheading"/>
          <w:sz w:val="22"/>
          <w:szCs w:val="22"/>
        </w:rPr>
        <w:t>amet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, </w:t>
      </w:r>
      <w:proofErr w:type="spellStart"/>
      <w:r w:rsidRPr="007B7819">
        <w:rPr>
          <w:rFonts w:ascii="Sitka Subheading" w:hAnsi="Sitka Subheading"/>
          <w:sz w:val="22"/>
          <w:szCs w:val="22"/>
        </w:rPr>
        <w:t>consectetur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adipiscing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elit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, sed do </w:t>
      </w:r>
      <w:proofErr w:type="spellStart"/>
      <w:r w:rsidRPr="007B7819">
        <w:rPr>
          <w:rFonts w:ascii="Sitka Subheading" w:hAnsi="Sitka Subheading"/>
          <w:sz w:val="22"/>
          <w:szCs w:val="22"/>
        </w:rPr>
        <w:t>eiusmod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tempor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incididunt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ut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labore et dolore magna </w:t>
      </w:r>
      <w:proofErr w:type="spellStart"/>
      <w:r w:rsidRPr="007B7819">
        <w:rPr>
          <w:rFonts w:ascii="Sitka Subheading" w:hAnsi="Sitka Subheading"/>
          <w:sz w:val="22"/>
          <w:szCs w:val="22"/>
        </w:rPr>
        <w:t>aliqua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. </w:t>
      </w:r>
      <w:proofErr w:type="spellStart"/>
      <w:r w:rsidRPr="007B7819">
        <w:rPr>
          <w:rFonts w:ascii="Sitka Subheading" w:hAnsi="Sitka Subheading"/>
          <w:sz w:val="22"/>
          <w:szCs w:val="22"/>
        </w:rPr>
        <w:t>Consequat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id porta </w:t>
      </w:r>
      <w:proofErr w:type="spellStart"/>
      <w:r w:rsidRPr="007B7819">
        <w:rPr>
          <w:rFonts w:ascii="Sitka Subheading" w:hAnsi="Sitka Subheading"/>
          <w:sz w:val="22"/>
          <w:szCs w:val="22"/>
        </w:rPr>
        <w:t>nibh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venenatis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cras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sed </w:t>
      </w:r>
      <w:proofErr w:type="spellStart"/>
      <w:r w:rsidRPr="007B7819">
        <w:rPr>
          <w:rFonts w:ascii="Sitka Subheading" w:hAnsi="Sitka Subheading"/>
          <w:sz w:val="22"/>
          <w:szCs w:val="22"/>
        </w:rPr>
        <w:t>felis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eget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velit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. </w:t>
      </w:r>
      <w:proofErr w:type="spellStart"/>
      <w:r w:rsidRPr="007B7819">
        <w:rPr>
          <w:rFonts w:ascii="Sitka Subheading" w:hAnsi="Sitka Subheading"/>
          <w:sz w:val="22"/>
          <w:szCs w:val="22"/>
        </w:rPr>
        <w:t>Risus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viverra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7B7819">
        <w:rPr>
          <w:rFonts w:ascii="Sitka Subheading" w:hAnsi="Sitka Subheading"/>
          <w:sz w:val="22"/>
          <w:szCs w:val="22"/>
        </w:rPr>
        <w:t>adipiscing</w:t>
      </w:r>
      <w:proofErr w:type="spellEnd"/>
      <w:r w:rsidRPr="007B7819">
        <w:rPr>
          <w:rFonts w:ascii="Sitka Subheading" w:hAnsi="Sitka Subheading"/>
          <w:sz w:val="22"/>
          <w:szCs w:val="22"/>
        </w:rPr>
        <w:t xml:space="preserve"> at in </w:t>
      </w:r>
      <w:proofErr w:type="spellStart"/>
      <w:r w:rsidRPr="007B7819">
        <w:rPr>
          <w:rFonts w:ascii="Sitka Subheading" w:hAnsi="Sitka Subheading"/>
          <w:sz w:val="22"/>
          <w:szCs w:val="22"/>
        </w:rPr>
        <w:t>tellus</w:t>
      </w:r>
      <w:proofErr w:type="spellEnd"/>
      <w:r w:rsidRPr="007B7819">
        <w:rPr>
          <w:rFonts w:ascii="Sitka Subheading" w:hAnsi="Sitka Subheading"/>
          <w:sz w:val="22"/>
          <w:szCs w:val="22"/>
        </w:rPr>
        <w:t>.</w:t>
      </w:r>
    </w:p>
    <w:p w14:paraId="7A4720DC" w14:textId="77777777" w:rsidR="007B7819" w:rsidRDefault="007B7819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</w:rPr>
      </w:pPr>
    </w:p>
    <w:p w14:paraId="7B6388C4" w14:textId="64061A2F" w:rsidR="00A11BD6" w:rsidRPr="00020EDF" w:rsidRDefault="00A11BD6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2"/>
          <w:szCs w:val="32"/>
        </w:rPr>
      </w:pPr>
      <w:r w:rsidRPr="00020EDF">
        <w:rPr>
          <w:rFonts w:ascii="Sitka Subheading" w:hAnsi="Sitka Subheading"/>
          <w:b/>
          <w:bCs/>
          <w:sz w:val="32"/>
          <w:szCs w:val="32"/>
        </w:rPr>
        <w:t>1</w:t>
      </w:r>
      <w:r w:rsidRPr="00020EDF">
        <w:rPr>
          <w:rFonts w:ascii="Sitka Subheading" w:hAnsi="Sitka Subheading"/>
          <w:b/>
          <w:bCs/>
          <w:sz w:val="32"/>
          <w:szCs w:val="32"/>
        </w:rPr>
        <w:tab/>
        <w:t>Introduction</w:t>
      </w:r>
    </w:p>
    <w:p w14:paraId="59276A18" w14:textId="6762B9F6" w:rsidR="00A11BD6" w:rsidRPr="005D4372" w:rsidRDefault="00A11BD6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sz w:val="22"/>
          <w:szCs w:val="22"/>
        </w:rPr>
      </w:pPr>
      <w:r w:rsidRPr="005D4372">
        <w:rPr>
          <w:rFonts w:ascii="Sitka Subheading" w:hAnsi="Sitka Subheading"/>
          <w:sz w:val="22"/>
          <w:szCs w:val="22"/>
        </w:rPr>
        <w:t xml:space="preserve">Lorem ipsum dolor sit </w:t>
      </w:r>
      <w:proofErr w:type="spellStart"/>
      <w:r w:rsidRPr="005D4372">
        <w:rPr>
          <w:rFonts w:ascii="Sitka Subheading" w:hAnsi="Sitka Subheading"/>
          <w:sz w:val="22"/>
          <w:szCs w:val="22"/>
        </w:rPr>
        <w:t>amet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, </w:t>
      </w:r>
      <w:proofErr w:type="spellStart"/>
      <w:r w:rsidRPr="005D4372">
        <w:rPr>
          <w:rFonts w:ascii="Sitka Subheading" w:hAnsi="Sitka Subheading"/>
          <w:sz w:val="22"/>
          <w:szCs w:val="22"/>
        </w:rPr>
        <w:t>consectetur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adipiscing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elit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, sed do </w:t>
      </w:r>
      <w:proofErr w:type="spellStart"/>
      <w:r w:rsidRPr="005D4372">
        <w:rPr>
          <w:rFonts w:ascii="Sitka Subheading" w:hAnsi="Sitka Subheading"/>
          <w:sz w:val="22"/>
          <w:szCs w:val="22"/>
        </w:rPr>
        <w:t>eiusmod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tempor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incididunt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ut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labore et dolore magna </w:t>
      </w:r>
      <w:proofErr w:type="spellStart"/>
      <w:r w:rsidRPr="005D4372">
        <w:rPr>
          <w:rFonts w:ascii="Sitka Subheading" w:hAnsi="Sitka Subheading"/>
          <w:sz w:val="22"/>
          <w:szCs w:val="22"/>
        </w:rPr>
        <w:t>aliqua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. Odio </w:t>
      </w:r>
      <w:proofErr w:type="spellStart"/>
      <w:r w:rsidRPr="005D4372">
        <w:rPr>
          <w:rFonts w:ascii="Sitka Subheading" w:hAnsi="Sitka Subheading"/>
          <w:sz w:val="22"/>
          <w:szCs w:val="22"/>
        </w:rPr>
        <w:t>aenean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sed </w:t>
      </w:r>
      <w:proofErr w:type="spellStart"/>
      <w:r w:rsidRPr="005D4372">
        <w:rPr>
          <w:rFonts w:ascii="Sitka Subheading" w:hAnsi="Sitka Subheading"/>
          <w:sz w:val="22"/>
          <w:szCs w:val="22"/>
        </w:rPr>
        <w:t>adipiscing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diam </w:t>
      </w:r>
      <w:proofErr w:type="spellStart"/>
      <w:r w:rsidRPr="005D4372">
        <w:rPr>
          <w:rFonts w:ascii="Sitka Subheading" w:hAnsi="Sitka Subheading"/>
          <w:sz w:val="22"/>
          <w:szCs w:val="22"/>
        </w:rPr>
        <w:t>donec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adipiscing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tristique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. </w:t>
      </w:r>
      <w:proofErr w:type="spellStart"/>
      <w:r w:rsidRPr="005D4372">
        <w:rPr>
          <w:rFonts w:ascii="Sitka Subheading" w:hAnsi="Sitka Subheading"/>
          <w:sz w:val="22"/>
          <w:szCs w:val="22"/>
        </w:rPr>
        <w:t>Scelerisque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eleifend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donec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pretium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vulputate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sapien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nec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r w:rsidR="005D4372" w:rsidRPr="005D4372">
        <w:rPr>
          <w:rFonts w:ascii="Sitka Subheading" w:hAnsi="Sitka Subheading"/>
          <w:sz w:val="22"/>
          <w:szCs w:val="22"/>
        </w:rPr>
        <w:t>sagittas</w:t>
      </w:r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aliquam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. Eu </w:t>
      </w:r>
      <w:proofErr w:type="spellStart"/>
      <w:r w:rsidRPr="005D4372">
        <w:rPr>
          <w:rFonts w:ascii="Sitka Subheading" w:hAnsi="Sitka Subheading"/>
          <w:sz w:val="22"/>
          <w:szCs w:val="22"/>
        </w:rPr>
        <w:t>sem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integer vitae </w:t>
      </w:r>
      <w:proofErr w:type="spellStart"/>
      <w:r w:rsidRPr="005D4372">
        <w:rPr>
          <w:rFonts w:ascii="Sitka Subheading" w:hAnsi="Sitka Subheading"/>
          <w:sz w:val="22"/>
          <w:szCs w:val="22"/>
        </w:rPr>
        <w:t>justo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eget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magna fermentum </w:t>
      </w:r>
      <w:proofErr w:type="spellStart"/>
      <w:r w:rsidRPr="005D4372">
        <w:rPr>
          <w:rFonts w:ascii="Sitka Subheading" w:hAnsi="Sitka Subheading"/>
          <w:sz w:val="22"/>
          <w:szCs w:val="22"/>
        </w:rPr>
        <w:t>iaculis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. Pretium </w:t>
      </w:r>
      <w:proofErr w:type="spellStart"/>
      <w:r w:rsidRPr="005D4372">
        <w:rPr>
          <w:rFonts w:ascii="Sitka Subheading" w:hAnsi="Sitka Subheading"/>
          <w:sz w:val="22"/>
          <w:szCs w:val="22"/>
        </w:rPr>
        <w:t>viverra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suspendisse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potenti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nullam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ac </w:t>
      </w:r>
      <w:proofErr w:type="spellStart"/>
      <w:r w:rsidRPr="005D4372">
        <w:rPr>
          <w:rFonts w:ascii="Sitka Subheading" w:hAnsi="Sitka Subheading"/>
          <w:sz w:val="22"/>
          <w:szCs w:val="22"/>
        </w:rPr>
        <w:t>tortor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vitae. Amet </w:t>
      </w:r>
      <w:proofErr w:type="spellStart"/>
      <w:r w:rsidRPr="005D4372">
        <w:rPr>
          <w:rFonts w:ascii="Sitka Subheading" w:hAnsi="Sitka Subheading"/>
          <w:sz w:val="22"/>
          <w:szCs w:val="22"/>
        </w:rPr>
        <w:t>mattis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vulputate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enim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nulla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. </w:t>
      </w:r>
      <w:proofErr w:type="spellStart"/>
      <w:r w:rsidRPr="005D4372">
        <w:rPr>
          <w:rFonts w:ascii="Sitka Subheading" w:hAnsi="Sitka Subheading"/>
          <w:sz w:val="22"/>
          <w:szCs w:val="22"/>
        </w:rPr>
        <w:t>Curabitur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vitae </w:t>
      </w:r>
      <w:proofErr w:type="spellStart"/>
      <w:r w:rsidRPr="005D4372">
        <w:rPr>
          <w:rFonts w:ascii="Sitka Subheading" w:hAnsi="Sitka Subheading"/>
          <w:sz w:val="22"/>
          <w:szCs w:val="22"/>
        </w:rPr>
        <w:t>nunc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sed </w:t>
      </w:r>
      <w:proofErr w:type="spellStart"/>
      <w:r w:rsidRPr="005D4372">
        <w:rPr>
          <w:rFonts w:ascii="Sitka Subheading" w:hAnsi="Sitka Subheading"/>
          <w:sz w:val="22"/>
          <w:szCs w:val="22"/>
        </w:rPr>
        <w:t>velit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dignissim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sodales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ut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eu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. </w:t>
      </w:r>
    </w:p>
    <w:p w14:paraId="42435D0C" w14:textId="77777777" w:rsidR="005D4372" w:rsidRDefault="005D4372" w:rsidP="007B7819">
      <w:pPr>
        <w:pStyle w:val="Title2"/>
        <w:spacing w:line="360" w:lineRule="auto"/>
        <w:ind w:right="720"/>
        <w:jc w:val="left"/>
        <w:rPr>
          <w:rFonts w:ascii="Sitka Subheading" w:hAnsi="Sitka Subheading"/>
        </w:rPr>
      </w:pPr>
    </w:p>
    <w:p w14:paraId="12869DE7" w14:textId="51646422" w:rsidR="00A11BD6" w:rsidRDefault="00A11BD6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</w:rPr>
      </w:pPr>
    </w:p>
    <w:p w14:paraId="3E78DCF6" w14:textId="70C52991" w:rsidR="00A11BD6" w:rsidRPr="00020EDF" w:rsidRDefault="00A11BD6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2"/>
          <w:szCs w:val="32"/>
        </w:rPr>
      </w:pPr>
      <w:r w:rsidRPr="00020EDF">
        <w:rPr>
          <w:rFonts w:ascii="Sitka Subheading" w:hAnsi="Sitka Subheading"/>
          <w:b/>
          <w:bCs/>
          <w:sz w:val="32"/>
          <w:szCs w:val="32"/>
        </w:rPr>
        <w:t>2</w:t>
      </w:r>
      <w:r w:rsidRPr="00020EDF">
        <w:rPr>
          <w:rFonts w:ascii="Sitka Subheading" w:hAnsi="Sitka Subheading"/>
          <w:b/>
          <w:bCs/>
          <w:sz w:val="32"/>
          <w:szCs w:val="32"/>
        </w:rPr>
        <w:tab/>
      </w:r>
      <w:r w:rsidRPr="00020EDF">
        <w:rPr>
          <w:rFonts w:ascii="Sitka Subheading" w:hAnsi="Sitka Subheading"/>
          <w:b/>
          <w:bCs/>
          <w:sz w:val="32"/>
          <w:szCs w:val="32"/>
        </w:rPr>
        <w:t>Background</w:t>
      </w:r>
    </w:p>
    <w:p w14:paraId="56D8A173" w14:textId="45A4BDA0" w:rsid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</w:rPr>
      </w:pPr>
      <w:r w:rsidRPr="005D4372">
        <w:rPr>
          <w:rFonts w:ascii="Sitka Subheading" w:hAnsi="Sitka Subheading"/>
          <w:sz w:val="22"/>
          <w:szCs w:val="22"/>
        </w:rPr>
        <w:t xml:space="preserve">Urna </w:t>
      </w:r>
      <w:proofErr w:type="spellStart"/>
      <w:r w:rsidRPr="005D4372">
        <w:rPr>
          <w:rFonts w:ascii="Sitka Subheading" w:hAnsi="Sitka Subheading"/>
          <w:sz w:val="22"/>
          <w:szCs w:val="22"/>
        </w:rPr>
        <w:t>nec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tincidunt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praesent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semper </w:t>
      </w:r>
      <w:proofErr w:type="spellStart"/>
      <w:r w:rsidRPr="005D4372">
        <w:rPr>
          <w:rFonts w:ascii="Sitka Subheading" w:hAnsi="Sitka Subheading"/>
          <w:sz w:val="22"/>
          <w:szCs w:val="22"/>
        </w:rPr>
        <w:t>feugiat</w:t>
      </w:r>
      <w:proofErr w:type="spellEnd"/>
      <w:r w:rsidRPr="005D4372">
        <w:rPr>
          <w:rFonts w:ascii="Sitka Subheading" w:hAnsi="Sitka Subheading"/>
          <w:sz w:val="22"/>
          <w:szCs w:val="22"/>
        </w:rPr>
        <w:t>.</w:t>
      </w:r>
    </w:p>
    <w:p w14:paraId="31019867" w14:textId="77777777" w:rsidR="007B7819" w:rsidRDefault="007B7819" w:rsidP="007B7819">
      <w:pPr>
        <w:pStyle w:val="Title2"/>
        <w:spacing w:line="360" w:lineRule="auto"/>
        <w:ind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752ACED1" w14:textId="25407E56" w:rsidR="007B7819" w:rsidRDefault="007B7819" w:rsidP="007B7819">
      <w:pPr>
        <w:pStyle w:val="Title2"/>
        <w:spacing w:line="360" w:lineRule="auto"/>
        <w:ind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363B77B1" w14:textId="77777777" w:rsidR="007B7819" w:rsidRDefault="007B7819" w:rsidP="007B7819">
      <w:pPr>
        <w:pStyle w:val="Title2"/>
        <w:spacing w:line="360" w:lineRule="auto"/>
        <w:ind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24628F02" w14:textId="270502AF" w:rsidR="00A11BD6" w:rsidRPr="00020EDF" w:rsidRDefault="00A11BD6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2"/>
          <w:szCs w:val="32"/>
        </w:rPr>
      </w:pPr>
      <w:r w:rsidRPr="00020EDF">
        <w:rPr>
          <w:rFonts w:ascii="Sitka Subheading" w:hAnsi="Sitka Subheading"/>
          <w:b/>
          <w:bCs/>
          <w:sz w:val="32"/>
          <w:szCs w:val="32"/>
        </w:rPr>
        <w:lastRenderedPageBreak/>
        <w:t>5</w:t>
      </w:r>
      <w:r w:rsidRPr="00020EDF">
        <w:rPr>
          <w:rFonts w:ascii="Sitka Subheading" w:hAnsi="Sitka Subheading"/>
          <w:b/>
          <w:bCs/>
          <w:sz w:val="32"/>
          <w:szCs w:val="32"/>
        </w:rPr>
        <w:tab/>
      </w:r>
      <w:r w:rsidRPr="00020EDF">
        <w:rPr>
          <w:rFonts w:ascii="Sitka Subheading" w:hAnsi="Sitka Subheading"/>
          <w:b/>
          <w:bCs/>
          <w:sz w:val="32"/>
          <w:szCs w:val="32"/>
        </w:rPr>
        <w:t>Evaluation</w:t>
      </w:r>
    </w:p>
    <w:p w14:paraId="0644C387" w14:textId="2D556828" w:rsidR="005D4372" w:rsidRP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sz w:val="22"/>
          <w:szCs w:val="22"/>
        </w:rPr>
      </w:pPr>
      <w:r w:rsidRPr="005D4372">
        <w:rPr>
          <w:rFonts w:ascii="Sitka Subheading" w:hAnsi="Sitka Subheading"/>
          <w:sz w:val="22"/>
          <w:szCs w:val="22"/>
        </w:rPr>
        <w:t xml:space="preserve">Ligula </w:t>
      </w:r>
      <w:proofErr w:type="spellStart"/>
      <w:r w:rsidRPr="005D4372">
        <w:rPr>
          <w:rFonts w:ascii="Sitka Subheading" w:hAnsi="Sitka Subheading"/>
          <w:sz w:val="22"/>
          <w:szCs w:val="22"/>
        </w:rPr>
        <w:t>ullamcorper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malesuada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proin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libero </w:t>
      </w:r>
      <w:proofErr w:type="spellStart"/>
      <w:r w:rsidRPr="005D4372">
        <w:rPr>
          <w:rFonts w:ascii="Sitka Subheading" w:hAnsi="Sitka Subheading"/>
          <w:sz w:val="22"/>
          <w:szCs w:val="22"/>
        </w:rPr>
        <w:t>nunc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consequat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interdum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varius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sit.</w:t>
      </w:r>
    </w:p>
    <w:p w14:paraId="4CBBCC89" w14:textId="77777777" w:rsidR="005D4372" w:rsidRPr="00A11BD6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15B32DF2" w14:textId="13E39341" w:rsidR="00A11BD6" w:rsidRPr="00020EDF" w:rsidRDefault="00A11BD6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2"/>
          <w:szCs w:val="32"/>
        </w:rPr>
      </w:pPr>
      <w:r w:rsidRPr="00020EDF">
        <w:rPr>
          <w:rFonts w:ascii="Sitka Subheading" w:hAnsi="Sitka Subheading"/>
          <w:b/>
          <w:bCs/>
          <w:sz w:val="32"/>
          <w:szCs w:val="32"/>
        </w:rPr>
        <w:t>7</w:t>
      </w:r>
      <w:r w:rsidRPr="00020EDF">
        <w:rPr>
          <w:rFonts w:ascii="Sitka Subheading" w:hAnsi="Sitka Subheading"/>
          <w:b/>
          <w:bCs/>
          <w:sz w:val="32"/>
          <w:szCs w:val="32"/>
        </w:rPr>
        <w:tab/>
        <w:t>Discussion</w:t>
      </w:r>
    </w:p>
    <w:p w14:paraId="1C94E6C7" w14:textId="5BA287CC" w:rsidR="005D4372" w:rsidRP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sz w:val="22"/>
          <w:szCs w:val="22"/>
        </w:rPr>
      </w:pPr>
      <w:r w:rsidRPr="005D4372">
        <w:rPr>
          <w:rFonts w:ascii="Sitka Subheading" w:hAnsi="Sitka Subheading"/>
          <w:sz w:val="22"/>
          <w:szCs w:val="22"/>
        </w:rPr>
        <w:t xml:space="preserve">Pharetra </w:t>
      </w:r>
      <w:proofErr w:type="spellStart"/>
      <w:r w:rsidRPr="005D4372">
        <w:rPr>
          <w:rFonts w:ascii="Sitka Subheading" w:hAnsi="Sitka Subheading"/>
          <w:sz w:val="22"/>
          <w:szCs w:val="22"/>
        </w:rPr>
        <w:t>massa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massa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ultricies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mi </w:t>
      </w:r>
      <w:proofErr w:type="spellStart"/>
      <w:r w:rsidRPr="005D4372">
        <w:rPr>
          <w:rFonts w:ascii="Sitka Subheading" w:hAnsi="Sitka Subheading"/>
          <w:sz w:val="22"/>
          <w:szCs w:val="22"/>
        </w:rPr>
        <w:t>quis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hendrerit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dolor magna. </w:t>
      </w:r>
      <w:proofErr w:type="spellStart"/>
      <w:r w:rsidRPr="005D4372">
        <w:rPr>
          <w:rFonts w:ascii="Sitka Subheading" w:hAnsi="Sitka Subheading"/>
          <w:sz w:val="22"/>
          <w:szCs w:val="22"/>
        </w:rPr>
        <w:t>Turpis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cursus in hac </w:t>
      </w:r>
      <w:proofErr w:type="spellStart"/>
      <w:r w:rsidRPr="005D4372">
        <w:rPr>
          <w:rFonts w:ascii="Sitka Subheading" w:hAnsi="Sitka Subheading"/>
          <w:sz w:val="22"/>
          <w:szCs w:val="22"/>
        </w:rPr>
        <w:t>habitasse</w:t>
      </w:r>
      <w:proofErr w:type="spellEnd"/>
      <w:r w:rsidRPr="005D4372">
        <w:rPr>
          <w:rFonts w:ascii="Sitka Subheading" w:hAnsi="Sitka Subheading"/>
          <w:sz w:val="22"/>
          <w:szCs w:val="22"/>
        </w:rPr>
        <w:t>.</w:t>
      </w:r>
    </w:p>
    <w:p w14:paraId="054089C2" w14:textId="77777777" w:rsid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0689263E" w14:textId="53556538" w:rsidR="00A11BD6" w:rsidRPr="00020EDF" w:rsidRDefault="00A11BD6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2"/>
          <w:szCs w:val="32"/>
        </w:rPr>
      </w:pPr>
      <w:r w:rsidRPr="00020EDF">
        <w:rPr>
          <w:rFonts w:ascii="Sitka Subheading" w:hAnsi="Sitka Subheading"/>
          <w:b/>
          <w:bCs/>
          <w:sz w:val="32"/>
          <w:szCs w:val="32"/>
        </w:rPr>
        <w:t>8</w:t>
      </w:r>
      <w:r w:rsidRPr="00020EDF">
        <w:rPr>
          <w:rFonts w:ascii="Sitka Subheading" w:hAnsi="Sitka Subheading"/>
          <w:b/>
          <w:bCs/>
          <w:sz w:val="32"/>
          <w:szCs w:val="32"/>
        </w:rPr>
        <w:tab/>
        <w:t>Conclusion</w:t>
      </w:r>
    </w:p>
    <w:p w14:paraId="0E190344" w14:textId="17F1997E" w:rsidR="005D4372" w:rsidRP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sz w:val="22"/>
          <w:szCs w:val="22"/>
        </w:rPr>
      </w:pPr>
      <w:proofErr w:type="spellStart"/>
      <w:r w:rsidRPr="005D4372">
        <w:rPr>
          <w:rFonts w:ascii="Sitka Subheading" w:hAnsi="Sitka Subheading"/>
          <w:sz w:val="22"/>
          <w:szCs w:val="22"/>
        </w:rPr>
        <w:t>Interdum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velit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euismod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in </w:t>
      </w:r>
      <w:proofErr w:type="spellStart"/>
      <w:r w:rsidRPr="005D4372">
        <w:rPr>
          <w:rFonts w:ascii="Sitka Subheading" w:hAnsi="Sitka Subheading"/>
          <w:sz w:val="22"/>
          <w:szCs w:val="22"/>
        </w:rPr>
        <w:t>pellentesque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massa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placerat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. Eu </w:t>
      </w:r>
      <w:proofErr w:type="spellStart"/>
      <w:r w:rsidRPr="005D4372">
        <w:rPr>
          <w:rFonts w:ascii="Sitka Subheading" w:hAnsi="Sitka Subheading"/>
          <w:sz w:val="22"/>
          <w:szCs w:val="22"/>
        </w:rPr>
        <w:t>sem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integer vitae </w:t>
      </w:r>
      <w:proofErr w:type="spellStart"/>
      <w:r w:rsidRPr="005D4372">
        <w:rPr>
          <w:rFonts w:ascii="Sitka Subheading" w:hAnsi="Sitka Subheading"/>
          <w:sz w:val="22"/>
          <w:szCs w:val="22"/>
        </w:rPr>
        <w:t>justo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eget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magna fermentum </w:t>
      </w:r>
      <w:proofErr w:type="spellStart"/>
      <w:r w:rsidRPr="005D4372">
        <w:rPr>
          <w:rFonts w:ascii="Sitka Subheading" w:hAnsi="Sitka Subheading"/>
          <w:sz w:val="22"/>
          <w:szCs w:val="22"/>
        </w:rPr>
        <w:t>iaculis</w:t>
      </w:r>
      <w:proofErr w:type="spellEnd"/>
      <w:r w:rsidRPr="005D4372">
        <w:rPr>
          <w:rFonts w:ascii="Sitka Subheading" w:hAnsi="Sitka Subheading"/>
          <w:sz w:val="22"/>
          <w:szCs w:val="22"/>
        </w:rPr>
        <w:t>.</w:t>
      </w:r>
    </w:p>
    <w:p w14:paraId="2A9A2B3A" w14:textId="7779093D" w:rsid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</w:rPr>
      </w:pPr>
    </w:p>
    <w:p w14:paraId="796459B3" w14:textId="064D1FD1" w:rsid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57CA3A04" w14:textId="042081ED" w:rsidR="007B7819" w:rsidRDefault="007B7819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6E2505BC" w14:textId="411C7253" w:rsidR="007B7819" w:rsidRDefault="007B7819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7CD92569" w14:textId="317D2FF8" w:rsidR="007B7819" w:rsidRDefault="007B7819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2AA61CA1" w14:textId="77777777" w:rsidR="007B7819" w:rsidRDefault="007B7819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1F5954F1" w14:textId="41A516AB" w:rsidR="007B7819" w:rsidRDefault="007B7819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75637137" w14:textId="77777777" w:rsidR="007B7819" w:rsidRDefault="007B7819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</w:p>
    <w:p w14:paraId="4C2AFFEA" w14:textId="3D8DDBBA" w:rsid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  <w:r>
        <w:rPr>
          <w:rFonts w:ascii="Sitka Subheading" w:hAnsi="Sitka Subheading"/>
          <w:b/>
          <w:bCs/>
          <w:sz w:val="36"/>
          <w:szCs w:val="36"/>
        </w:rPr>
        <w:t>Acknowledgments</w:t>
      </w:r>
    </w:p>
    <w:p w14:paraId="06333B73" w14:textId="71432095" w:rsidR="005D4372" w:rsidRP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sz w:val="22"/>
          <w:szCs w:val="22"/>
        </w:rPr>
      </w:pPr>
      <w:proofErr w:type="spellStart"/>
      <w:r w:rsidRPr="005D4372">
        <w:rPr>
          <w:rFonts w:ascii="Sitka Subheading" w:hAnsi="Sitka Subheading"/>
          <w:sz w:val="22"/>
          <w:szCs w:val="22"/>
        </w:rPr>
        <w:t>Arcu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cursus vitae </w:t>
      </w:r>
      <w:proofErr w:type="spellStart"/>
      <w:r w:rsidRPr="005D4372">
        <w:rPr>
          <w:rFonts w:ascii="Sitka Subheading" w:hAnsi="Sitka Subheading"/>
          <w:sz w:val="22"/>
          <w:szCs w:val="22"/>
        </w:rPr>
        <w:t>congue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mauris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rhoncus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aenean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vel </w:t>
      </w:r>
      <w:proofErr w:type="spellStart"/>
      <w:r w:rsidRPr="005D4372">
        <w:rPr>
          <w:rFonts w:ascii="Sitka Subheading" w:hAnsi="Sitka Subheading"/>
          <w:sz w:val="22"/>
          <w:szCs w:val="22"/>
        </w:rPr>
        <w:t>elit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. In </w:t>
      </w:r>
      <w:proofErr w:type="spellStart"/>
      <w:r w:rsidRPr="005D4372">
        <w:rPr>
          <w:rFonts w:ascii="Sitka Subheading" w:hAnsi="Sitka Subheading"/>
          <w:sz w:val="22"/>
          <w:szCs w:val="22"/>
        </w:rPr>
        <w:t>nisl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nisi </w:t>
      </w:r>
      <w:proofErr w:type="spellStart"/>
      <w:r w:rsidRPr="005D4372">
        <w:rPr>
          <w:rFonts w:ascii="Sitka Subheading" w:hAnsi="Sitka Subheading"/>
          <w:sz w:val="22"/>
          <w:szCs w:val="22"/>
        </w:rPr>
        <w:t>scelerisque</w:t>
      </w:r>
      <w:proofErr w:type="spellEnd"/>
      <w:r w:rsidRPr="005D4372"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Pr="005D4372">
        <w:rPr>
          <w:rFonts w:ascii="Sitka Subheading" w:hAnsi="Sitka Subheading"/>
          <w:sz w:val="22"/>
          <w:szCs w:val="22"/>
        </w:rPr>
        <w:t>eu</w:t>
      </w:r>
      <w:proofErr w:type="spellEnd"/>
      <w:r w:rsidRPr="005D4372">
        <w:rPr>
          <w:rFonts w:ascii="Sitka Subheading" w:hAnsi="Sitka Subheading"/>
          <w:sz w:val="22"/>
          <w:szCs w:val="22"/>
        </w:rPr>
        <w:t>.</w:t>
      </w:r>
    </w:p>
    <w:p w14:paraId="7B688931" w14:textId="74640553" w:rsidR="005D4372" w:rsidRDefault="005D4372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</w:rPr>
      </w:pPr>
    </w:p>
    <w:p w14:paraId="64C8A3BE" w14:textId="77777777" w:rsidR="00020EDF" w:rsidRDefault="00020EDF" w:rsidP="00020EDF">
      <w:pPr>
        <w:pStyle w:val="Title2"/>
        <w:spacing w:line="360" w:lineRule="auto"/>
        <w:ind w:left="720" w:right="720" w:firstLine="720"/>
        <w:jc w:val="left"/>
        <w:rPr>
          <w:rFonts w:ascii="Sitka Subheading" w:hAnsi="Sitka Subheading"/>
        </w:rPr>
      </w:pPr>
    </w:p>
    <w:p w14:paraId="4B5DE8B0" w14:textId="2280689A" w:rsidR="00020EDF" w:rsidRDefault="00020EDF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6"/>
          <w:szCs w:val="36"/>
        </w:rPr>
      </w:pPr>
      <w:r>
        <w:rPr>
          <w:rFonts w:ascii="Sitka Subheading" w:hAnsi="Sitka Subheading"/>
          <w:b/>
          <w:bCs/>
          <w:sz w:val="36"/>
          <w:szCs w:val="36"/>
        </w:rPr>
        <w:lastRenderedPageBreak/>
        <w:t>References</w:t>
      </w:r>
    </w:p>
    <w:p w14:paraId="40B12F94" w14:textId="0A5CC85D" w:rsidR="005D4372" w:rsidRPr="005D4372" w:rsidRDefault="00020EDF" w:rsidP="00020EDF">
      <w:pPr>
        <w:pStyle w:val="Title2"/>
        <w:spacing w:line="360" w:lineRule="auto"/>
        <w:ind w:left="720" w:right="720"/>
        <w:jc w:val="left"/>
        <w:rPr>
          <w:rFonts w:ascii="Sitka Subheading" w:hAnsi="Sitka Subheading"/>
          <w:b/>
          <w:bCs/>
          <w:sz w:val="32"/>
          <w:szCs w:val="32"/>
        </w:rPr>
      </w:pPr>
      <w:r>
        <w:rPr>
          <w:rFonts w:ascii="Sitka Subheading" w:hAnsi="Sitka Subheading"/>
          <w:sz w:val="22"/>
          <w:szCs w:val="22"/>
        </w:rPr>
        <w:t xml:space="preserve">1.   </w:t>
      </w:r>
      <w:r w:rsidR="005D4372" w:rsidRPr="005D4372">
        <w:rPr>
          <w:rFonts w:ascii="Sitka Subheading" w:hAnsi="Sitka Subheading"/>
          <w:sz w:val="22"/>
          <w:szCs w:val="22"/>
        </w:rPr>
        <w:t>Cook, Alice</w:t>
      </w:r>
      <w:r w:rsidR="005D4372" w:rsidRPr="005D4372">
        <w:rPr>
          <w:rFonts w:ascii="Sitka Subheading" w:hAnsi="Sitka Subheading"/>
          <w:sz w:val="22"/>
          <w:szCs w:val="22"/>
        </w:rPr>
        <w:t xml:space="preserve">. “How to </w:t>
      </w:r>
      <w:r w:rsidR="005D4372" w:rsidRPr="005D4372">
        <w:rPr>
          <w:rFonts w:ascii="Sitka Subheading" w:hAnsi="Sitka Subheading"/>
          <w:sz w:val="22"/>
          <w:szCs w:val="22"/>
        </w:rPr>
        <w:t>Write a Crypto Paper</w:t>
      </w:r>
      <w:r w:rsidR="005D4372" w:rsidRPr="005D4372">
        <w:rPr>
          <w:rFonts w:ascii="Sitka Subheading" w:hAnsi="Sitka Subheading"/>
          <w:sz w:val="22"/>
          <w:szCs w:val="22"/>
        </w:rPr>
        <w:t>.”</w:t>
      </w:r>
      <w:r>
        <w:rPr>
          <w:rFonts w:ascii="Sitka Subheading" w:hAnsi="Sitka Subheading"/>
          <w:sz w:val="22"/>
          <w:szCs w:val="22"/>
        </w:rPr>
        <w:t xml:space="preserve"> </w:t>
      </w:r>
      <w:proofErr w:type="spellStart"/>
      <w:r w:rsidR="005D4372" w:rsidRPr="005D4372">
        <w:rPr>
          <w:rFonts w:ascii="Sitka Subheading" w:hAnsi="Sitka Subheading"/>
          <w:sz w:val="22"/>
          <w:szCs w:val="22"/>
        </w:rPr>
        <w:t>eHow</w:t>
      </w:r>
      <w:proofErr w:type="spellEnd"/>
      <w:r w:rsidR="005D4372" w:rsidRPr="005D4372">
        <w:rPr>
          <w:rFonts w:ascii="Sitka Subheading" w:hAnsi="Sitka Subheading"/>
          <w:sz w:val="22"/>
          <w:szCs w:val="22"/>
        </w:rPr>
        <w:t>,</w:t>
      </w:r>
      <w:r>
        <w:rPr>
          <w:rFonts w:ascii="Sitka Subheading" w:hAnsi="Sitka Subheading"/>
          <w:sz w:val="22"/>
          <w:szCs w:val="22"/>
        </w:rPr>
        <w:t xml:space="preserve"> </w:t>
      </w:r>
      <w:r w:rsidR="005D4372" w:rsidRPr="005D4372">
        <w:rPr>
          <w:rFonts w:ascii="Sitka Subheading" w:hAnsi="Sitka Subheading"/>
          <w:sz w:val="22"/>
          <w:szCs w:val="22"/>
        </w:rPr>
        <w:t>www.ehow.com/how</w:t>
      </w:r>
      <w:r w:rsidR="005D4372" w:rsidRPr="005D4372">
        <w:rPr>
          <w:rFonts w:ascii="Sitka Subheading" w:hAnsi="Sitka Subheading"/>
          <w:sz w:val="22"/>
          <w:szCs w:val="22"/>
        </w:rPr>
        <w:t>_to_crpyto</w:t>
      </w:r>
      <w:r w:rsidR="005D4372" w:rsidRPr="005D4372">
        <w:rPr>
          <w:rFonts w:ascii="Sitka Subheading" w:hAnsi="Sitka Subheading"/>
          <w:sz w:val="22"/>
          <w:szCs w:val="22"/>
        </w:rPr>
        <w:t>.html.</w:t>
      </w:r>
    </w:p>
    <w:sectPr w:rsidR="005D4372" w:rsidRPr="005D4372" w:rsidSect="007B7819">
      <w:footnotePr>
        <w:pos w:val="beneathText"/>
      </w:footnotePr>
      <w:pgSz w:w="12240" w:h="15840"/>
      <w:pgMar w:top="1440" w:right="1440" w:bottom="1440" w:left="1440" w:header="432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16A2" w14:textId="77777777" w:rsidR="004513BD" w:rsidRDefault="004513BD">
      <w:pPr>
        <w:spacing w:line="240" w:lineRule="auto"/>
      </w:pPr>
      <w:r>
        <w:separator/>
      </w:r>
    </w:p>
    <w:p w14:paraId="774E382A" w14:textId="77777777" w:rsidR="004513BD" w:rsidRDefault="004513BD"/>
  </w:endnote>
  <w:endnote w:type="continuationSeparator" w:id="0">
    <w:p w14:paraId="7F66F5D1" w14:textId="77777777" w:rsidR="004513BD" w:rsidRDefault="004513BD">
      <w:pPr>
        <w:spacing w:line="240" w:lineRule="auto"/>
      </w:pPr>
      <w:r>
        <w:continuationSeparator/>
      </w:r>
    </w:p>
    <w:p w14:paraId="2BF161BE" w14:textId="77777777" w:rsidR="004513BD" w:rsidRDefault="004513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26B4" w14:textId="77777777" w:rsidR="004513BD" w:rsidRDefault="004513BD">
      <w:pPr>
        <w:spacing w:line="240" w:lineRule="auto"/>
      </w:pPr>
      <w:r>
        <w:separator/>
      </w:r>
    </w:p>
    <w:p w14:paraId="6982CB90" w14:textId="77777777" w:rsidR="004513BD" w:rsidRDefault="004513BD"/>
  </w:footnote>
  <w:footnote w:type="continuationSeparator" w:id="0">
    <w:p w14:paraId="71DA676C" w14:textId="77777777" w:rsidR="004513BD" w:rsidRDefault="004513BD">
      <w:pPr>
        <w:spacing w:line="240" w:lineRule="auto"/>
      </w:pPr>
      <w:r>
        <w:continuationSeparator/>
      </w:r>
    </w:p>
    <w:p w14:paraId="62BE7C50" w14:textId="77777777" w:rsidR="004513BD" w:rsidRDefault="004513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8D"/>
    <w:rsid w:val="00020EDF"/>
    <w:rsid w:val="000D3F41"/>
    <w:rsid w:val="00355DCA"/>
    <w:rsid w:val="004513BD"/>
    <w:rsid w:val="00551A02"/>
    <w:rsid w:val="005534FA"/>
    <w:rsid w:val="005D3A03"/>
    <w:rsid w:val="005D4372"/>
    <w:rsid w:val="007B7819"/>
    <w:rsid w:val="008002C0"/>
    <w:rsid w:val="008C5323"/>
    <w:rsid w:val="009A6A3B"/>
    <w:rsid w:val="00A11BD6"/>
    <w:rsid w:val="00A3788D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A359D"/>
  <w15:chartTrackingRefBased/>
  <w15:docId w15:val="{765B000D-29D7-419D-9621-BB4C4F85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ff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A392CF7C6B46EC8AFEC406E3BB6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5B466-D13D-428B-B584-69678D879DD7}"/>
      </w:docPartPr>
      <w:docPartBody>
        <w:p w:rsidR="00000000" w:rsidRDefault="003E2AF5">
          <w:pPr>
            <w:pStyle w:val="17A392CF7C6B46EC8AFEC406E3BB676D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C0"/>
    <w:rsid w:val="003E2AF5"/>
    <w:rsid w:val="004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A392CF7C6B46EC8AFEC406E3BB676D">
    <w:name w:val="17A392CF7C6B46EC8AFEC406E3BB676D"/>
  </w:style>
  <w:style w:type="paragraph" w:customStyle="1" w:styleId="56577AFC2AC540398B32C1ED9C0700A9">
    <w:name w:val="56577AFC2AC540398B32C1ED9C0700A9"/>
  </w:style>
  <w:style w:type="paragraph" w:customStyle="1" w:styleId="C875409C9EB54AEAB3383311F7B90653">
    <w:name w:val="C875409C9EB54AEAB3383311F7B90653"/>
  </w:style>
  <w:style w:type="paragraph" w:customStyle="1" w:styleId="9817E975768B4CB693B41813DA29244D">
    <w:name w:val="9817E975768B4CB693B41813DA29244D"/>
  </w:style>
  <w:style w:type="paragraph" w:customStyle="1" w:styleId="EDE2704303CA46EFA25FFB2DEFEAEE61">
    <w:name w:val="EDE2704303CA46EFA25FFB2DEFEAEE61"/>
  </w:style>
  <w:style w:type="paragraph" w:customStyle="1" w:styleId="599AEEE078CE4BCC9D4C6B67B3AF9B1E">
    <w:name w:val="599AEEE078CE4BCC9D4C6B67B3AF9B1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0869D8C39C543618673772D1E46AB45">
    <w:name w:val="F0869D8C39C543618673772D1E46AB45"/>
  </w:style>
  <w:style w:type="paragraph" w:customStyle="1" w:styleId="DD7DC7C7592144D3B3104AAFE368DC88">
    <w:name w:val="DD7DC7C7592144D3B3104AAFE368DC88"/>
  </w:style>
  <w:style w:type="paragraph" w:customStyle="1" w:styleId="E32719EB25EE4F8E9BF184D9195065D0">
    <w:name w:val="E32719EB25EE4F8E9BF184D9195065D0"/>
  </w:style>
  <w:style w:type="paragraph" w:customStyle="1" w:styleId="A667F3EAA15A4F778EC613AF868A5394">
    <w:name w:val="A667F3EAA15A4F778EC613AF868A5394"/>
  </w:style>
  <w:style w:type="paragraph" w:customStyle="1" w:styleId="BB8B6E9FA3D34F409AFF47264235A47D">
    <w:name w:val="BB8B6E9FA3D34F409AFF47264235A47D"/>
  </w:style>
  <w:style w:type="paragraph" w:customStyle="1" w:styleId="40BCA0FE719D4F32A0142784F51A152F">
    <w:name w:val="40BCA0FE719D4F32A0142784F51A152F"/>
  </w:style>
  <w:style w:type="paragraph" w:customStyle="1" w:styleId="301B3A49F2BD4FFAA5FC561A348A66E2">
    <w:name w:val="301B3A49F2BD4FFAA5FC561A348A66E2"/>
  </w:style>
  <w:style w:type="paragraph" w:customStyle="1" w:styleId="5FDA2510CA4E4334AF81684D6DCD930A">
    <w:name w:val="5FDA2510CA4E4334AF81684D6DCD930A"/>
  </w:style>
  <w:style w:type="paragraph" w:customStyle="1" w:styleId="3A953A938F4E4F529A65D0B10DAF680A">
    <w:name w:val="3A953A938F4E4F529A65D0B10DAF680A"/>
  </w:style>
  <w:style w:type="paragraph" w:customStyle="1" w:styleId="A34E2C5EADBD4A31896EBEFE9B145F1E">
    <w:name w:val="A34E2C5EADBD4A31896EBEFE9B145F1E"/>
  </w:style>
  <w:style w:type="paragraph" w:customStyle="1" w:styleId="6C7EF66033EF4858B426058B2F02772A">
    <w:name w:val="6C7EF66033EF4858B426058B2F02772A"/>
  </w:style>
  <w:style w:type="paragraph" w:customStyle="1" w:styleId="DD4B70EE257E4257BAC21DF881540903">
    <w:name w:val="DD4B70EE257E4257BAC21DF881540903"/>
  </w:style>
  <w:style w:type="paragraph" w:customStyle="1" w:styleId="BCE08718BB8D485B89848FF3A7EDF046">
    <w:name w:val="BCE08718BB8D485B89848FF3A7EDF046"/>
  </w:style>
  <w:style w:type="paragraph" w:customStyle="1" w:styleId="85021B7E4BA5412DADB9BD757489D480">
    <w:name w:val="85021B7E4BA5412DADB9BD757489D480"/>
  </w:style>
  <w:style w:type="paragraph" w:customStyle="1" w:styleId="D66AB7D737764C58B78203429E0C40D2">
    <w:name w:val="D66AB7D737764C58B78203429E0C40D2"/>
  </w:style>
  <w:style w:type="paragraph" w:customStyle="1" w:styleId="6DCF43DF34C94BCFA949EC028024A9F9">
    <w:name w:val="6DCF43DF34C94BCFA949EC028024A9F9"/>
  </w:style>
  <w:style w:type="paragraph" w:customStyle="1" w:styleId="5BC9E91BFB52409A80C7FCF0612F1E81">
    <w:name w:val="5BC9E91BFB52409A80C7FCF0612F1E81"/>
  </w:style>
  <w:style w:type="paragraph" w:customStyle="1" w:styleId="78533B3F3FF24D15B87A7AC4BB98877B">
    <w:name w:val="78533B3F3FF24D15B87A7AC4BB98877B"/>
  </w:style>
  <w:style w:type="paragraph" w:customStyle="1" w:styleId="09A79678638F4953AC4C2E934F93E531">
    <w:name w:val="09A79678638F4953AC4C2E934F93E531"/>
  </w:style>
  <w:style w:type="paragraph" w:customStyle="1" w:styleId="F6E5AB7AF9A84F17BCEF98AD46D3FF53">
    <w:name w:val="F6E5AB7AF9A84F17BCEF98AD46D3FF53"/>
  </w:style>
  <w:style w:type="paragraph" w:customStyle="1" w:styleId="6462189BF6FF4DA38590D17B7BA6235B">
    <w:name w:val="6462189BF6FF4DA38590D17B7BA6235B"/>
  </w:style>
  <w:style w:type="paragraph" w:customStyle="1" w:styleId="5A73E18C772B44089BFB9B80A67A3116">
    <w:name w:val="5A73E18C772B44089BFB9B80A67A3116"/>
  </w:style>
  <w:style w:type="paragraph" w:customStyle="1" w:styleId="73928B4AE9CD4AA4A052E8CFD9BFE4C4">
    <w:name w:val="73928B4AE9CD4AA4A052E8CFD9BFE4C4"/>
  </w:style>
  <w:style w:type="paragraph" w:customStyle="1" w:styleId="1D316A8BAD0848F9A34DEC47DCBF8BDC">
    <w:name w:val="1D316A8BAD0848F9A34DEC47DCBF8BDC"/>
  </w:style>
  <w:style w:type="paragraph" w:customStyle="1" w:styleId="29EB737770794F9391FE83D3B4C85110">
    <w:name w:val="29EB737770794F9391FE83D3B4C85110"/>
  </w:style>
  <w:style w:type="paragraph" w:customStyle="1" w:styleId="EA960BAB66FE426F8706872A44ED0F16">
    <w:name w:val="EA960BAB66FE426F8706872A44ED0F16"/>
  </w:style>
  <w:style w:type="paragraph" w:customStyle="1" w:styleId="8AC38DF74EC640F4B19268CDC7738C5F">
    <w:name w:val="8AC38DF74EC640F4B19268CDC7738C5F"/>
  </w:style>
  <w:style w:type="paragraph" w:customStyle="1" w:styleId="9F1ECBE3953049248DA7EDC08A1E66F4">
    <w:name w:val="9F1ECBE3953049248DA7EDC08A1E66F4"/>
  </w:style>
  <w:style w:type="paragraph" w:customStyle="1" w:styleId="65D41CCA8F87429FAF41FDB57B92964F">
    <w:name w:val="65D41CCA8F87429FAF41FDB57B92964F"/>
  </w:style>
  <w:style w:type="paragraph" w:customStyle="1" w:styleId="CB507FC9A3374CB986C33523329F70C0">
    <w:name w:val="CB507FC9A3374CB986C33523329F70C0"/>
  </w:style>
  <w:style w:type="paragraph" w:customStyle="1" w:styleId="EA263DF708864090AB5BD352F338806B">
    <w:name w:val="EA263DF708864090AB5BD352F338806B"/>
  </w:style>
  <w:style w:type="paragraph" w:customStyle="1" w:styleId="399A24C499924DB9BC899035212A33B3">
    <w:name w:val="399A24C499924DB9BC899035212A33B3"/>
  </w:style>
  <w:style w:type="paragraph" w:customStyle="1" w:styleId="2EBD5C6B01B1468A82CE51B4CA8EAFE0">
    <w:name w:val="2EBD5C6B01B1468A82CE51B4CA8EAFE0"/>
  </w:style>
  <w:style w:type="paragraph" w:customStyle="1" w:styleId="D0D6F946472B4185ACB7601A52FAA15D">
    <w:name w:val="D0D6F946472B4185ACB7601A52FAA15D"/>
  </w:style>
  <w:style w:type="paragraph" w:customStyle="1" w:styleId="AC17CEEB863F463B99BB4AAE13C0289D">
    <w:name w:val="AC17CEEB863F463B99BB4AAE13C0289D"/>
  </w:style>
  <w:style w:type="paragraph" w:customStyle="1" w:styleId="FD653745C5144788B898D82FABE4C7EF">
    <w:name w:val="FD653745C5144788B898D82FABE4C7EF"/>
  </w:style>
  <w:style w:type="paragraph" w:customStyle="1" w:styleId="BD8DD12CCDD74E62807F235F24C55B56">
    <w:name w:val="BD8DD12CCDD74E62807F235F24C55B56"/>
  </w:style>
  <w:style w:type="paragraph" w:customStyle="1" w:styleId="3E02C07289BE41AA80D365AD79C940B3">
    <w:name w:val="3E02C07289BE41AA80D365AD79C940B3"/>
  </w:style>
  <w:style w:type="paragraph" w:customStyle="1" w:styleId="E499B42C72FD4AFCBF93311CF185A452">
    <w:name w:val="E499B42C72FD4AFCBF93311CF185A452"/>
  </w:style>
  <w:style w:type="paragraph" w:customStyle="1" w:styleId="5DD5AE096CB64CB8B33505BEFF98D915">
    <w:name w:val="5DD5AE096CB64CB8B33505BEFF98D915"/>
  </w:style>
  <w:style w:type="paragraph" w:customStyle="1" w:styleId="C3F72E81829945799C85A65D69248393">
    <w:name w:val="C3F72E81829945799C85A65D69248393"/>
  </w:style>
  <w:style w:type="paragraph" w:customStyle="1" w:styleId="2F9ED2370DD64825A4F18D639F921114">
    <w:name w:val="2F9ED2370DD64825A4F18D639F921114"/>
  </w:style>
  <w:style w:type="paragraph" w:customStyle="1" w:styleId="1266579DEE4F4B85B75B22FB81BEF575">
    <w:name w:val="1266579DEE4F4B85B75B22FB81BEF575"/>
  </w:style>
  <w:style w:type="paragraph" w:customStyle="1" w:styleId="CD9EA7EF1AE040D7BE376616626786A5">
    <w:name w:val="CD9EA7EF1AE040D7BE376616626786A5"/>
  </w:style>
  <w:style w:type="paragraph" w:customStyle="1" w:styleId="581C414A9C694453A643BDE687ECD472">
    <w:name w:val="581C414A9C694453A643BDE687ECD472"/>
  </w:style>
  <w:style w:type="paragraph" w:customStyle="1" w:styleId="73D7AAE8C5484952BF14FAED337D295C">
    <w:name w:val="73D7AAE8C5484952BF14FAED337D295C"/>
  </w:style>
  <w:style w:type="paragraph" w:customStyle="1" w:styleId="4A42D4F1351F4DCCBC4F08C5DDCA72EA">
    <w:name w:val="4A42D4F1351F4DCCBC4F08C5DDCA72EA"/>
  </w:style>
  <w:style w:type="paragraph" w:customStyle="1" w:styleId="F32C35647742401498C4E8EDD0F67D17">
    <w:name w:val="F32C35647742401498C4E8EDD0F67D17"/>
  </w:style>
  <w:style w:type="paragraph" w:customStyle="1" w:styleId="E9F39DC14F6346ACA8CCA409131C8792">
    <w:name w:val="E9F39DC14F6346ACA8CCA409131C8792"/>
  </w:style>
  <w:style w:type="paragraph" w:customStyle="1" w:styleId="9694F77B35CC453B96D3744467BB23B1">
    <w:name w:val="9694F77B35CC453B96D3744467BB23B1"/>
  </w:style>
  <w:style w:type="paragraph" w:customStyle="1" w:styleId="9D13E9BABB8B4E599835AFBF436EE93A">
    <w:name w:val="9D13E9BABB8B4E599835AFBF436EE93A"/>
  </w:style>
  <w:style w:type="paragraph" w:customStyle="1" w:styleId="FED6190119B141F1BA7016A190EA9DF8">
    <w:name w:val="FED6190119B141F1BA7016A190EA9DF8"/>
  </w:style>
  <w:style w:type="paragraph" w:customStyle="1" w:styleId="0E87E48584164136AA9EE1BD67743CC0">
    <w:name w:val="0E87E48584164136AA9EE1BD67743CC0"/>
  </w:style>
  <w:style w:type="paragraph" w:customStyle="1" w:styleId="96B5E54645B845C5B0455381340B2AD2">
    <w:name w:val="96B5E54645B845C5B0455381340B2AD2"/>
  </w:style>
  <w:style w:type="paragraph" w:customStyle="1" w:styleId="62F3918DF84D462C97A5E1CA639F4595">
    <w:name w:val="62F3918DF84D462C97A5E1CA639F4595"/>
  </w:style>
  <w:style w:type="paragraph" w:customStyle="1" w:styleId="502BEFFEF28A4F9DB94CB4FBF15EF1AE">
    <w:name w:val="502BEFFEF28A4F9DB94CB4FBF15EF1AE"/>
  </w:style>
  <w:style w:type="paragraph" w:customStyle="1" w:styleId="F6F3EE01359F4D7BB0EDD8E0EA3C4434">
    <w:name w:val="F6F3EE01359F4D7BB0EDD8E0EA3C4434"/>
  </w:style>
  <w:style w:type="paragraph" w:customStyle="1" w:styleId="D0CCD9EC3F05449BACB2A5A46A34B093">
    <w:name w:val="D0CCD9EC3F05449BACB2A5A46A34B093"/>
    <w:rsid w:val="004C4AC0"/>
  </w:style>
  <w:style w:type="paragraph" w:customStyle="1" w:styleId="19FC861D9BA3490DA95C58F03B9F4A63">
    <w:name w:val="19FC861D9BA3490DA95C58F03B9F4A63"/>
    <w:rsid w:val="004C4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36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[Exploratory Study on Algorithmic Stablecoins and Stablecoin Alternatives]</dc:title>
  <dc:subject/>
  <dc:creator>J G</dc:creator>
  <cp:keywords/>
  <dc:description/>
  <cp:lastModifiedBy>justin.gaffney</cp:lastModifiedBy>
  <cp:revision>2</cp:revision>
  <dcterms:created xsi:type="dcterms:W3CDTF">2021-10-28T06:23:00Z</dcterms:created>
  <dcterms:modified xsi:type="dcterms:W3CDTF">2021-10-28T06:59:00Z</dcterms:modified>
</cp:coreProperties>
</file>